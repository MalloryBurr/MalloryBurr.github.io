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E02661" w:rsidP="00E02661">
      <w:pPr>
        <w:pStyle w:val="Title"/>
      </w:pPr>
      <w:sdt>
        <w:sdtPr>
          <w:alias w:val="Enter your name:"/>
          <w:tag w:val=""/>
          <w:id w:val="-328297061"/>
          <w:placeholder>
            <w:docPart w:val="FDE22246DE0841B5993D0829E14F69C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>
            <w:t>Mallory Burr</w:t>
          </w:r>
        </w:sdtContent>
      </w:sdt>
    </w:p>
    <w:p w:rsidR="00394A6D" w:rsidRPr="00E02661" w:rsidRDefault="00E02661" w:rsidP="00E02661">
      <w:pPr>
        <w:rPr>
          <w:sz w:val="20"/>
          <w:szCs w:val="20"/>
        </w:rPr>
      </w:pPr>
      <w:r>
        <w:rPr>
          <w:sz w:val="20"/>
          <w:szCs w:val="20"/>
        </w:rPr>
        <w:t>29207 Jane</w:t>
      </w:r>
      <w:r w:rsidR="00CC75DB" w:rsidRPr="00E02661">
        <w:rPr>
          <w:sz w:val="20"/>
          <w:szCs w:val="20"/>
        </w:rPr>
        <w:t xml:space="preserve">, </w:t>
      </w:r>
      <w:r w:rsidRPr="00E02661">
        <w:rPr>
          <w:sz w:val="20"/>
          <w:szCs w:val="20"/>
        </w:rPr>
        <w:t>St. Clair Shores, MI 48081</w:t>
      </w:r>
      <w:r w:rsidR="007D00B3" w:rsidRPr="00E02661">
        <w:rPr>
          <w:sz w:val="20"/>
          <w:szCs w:val="20"/>
        </w:rPr>
        <w:t> | </w:t>
      </w:r>
      <w:r w:rsidRPr="00E02661">
        <w:rPr>
          <w:sz w:val="20"/>
          <w:szCs w:val="20"/>
        </w:rPr>
        <w:t>586 215-8863</w:t>
      </w:r>
      <w:r w:rsidR="007D00B3" w:rsidRPr="00E02661">
        <w:rPr>
          <w:sz w:val="20"/>
          <w:szCs w:val="20"/>
        </w:rPr>
        <w:t> | </w:t>
      </w:r>
      <w:r w:rsidRPr="00E02661">
        <w:rPr>
          <w:sz w:val="20"/>
          <w:szCs w:val="20"/>
        </w:rPr>
        <w:t>MalloryBurr26@gmail.com | linkedin.com/in/MalloryBurr</w:t>
      </w:r>
    </w:p>
    <w:sdt>
      <w:sdtPr>
        <w:alias w:val="Objective:"/>
        <w:tag w:val="Objective:"/>
        <w:id w:val="-736782104"/>
        <w:placeholder>
          <w:docPart w:val="34D34CCF56F341F2BC07CA5DC85F4F8C"/>
        </w:placeholder>
        <w:temporary/>
        <w:showingPlcHdr/>
        <w15:appearance w15:val="hidden"/>
      </w:sdtPr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E02661" w:rsidP="00E02661">
      <w:pPr>
        <w:pStyle w:val="ListBullet"/>
      </w:pPr>
      <w:r>
        <w:t>Reliable and adaptable current computer science student passionate about learning and working in a real-world setting; looking to utilize and expand present skills and abilities. Specializes in C++, C#, Java, and SQL Server.</w:t>
      </w:r>
    </w:p>
    <w:sdt>
      <w:sdtPr>
        <w:alias w:val="Education:"/>
        <w:tag w:val="Education:"/>
        <w:id w:val="1513793667"/>
        <w:placeholder>
          <w:docPart w:val="8A2823F0343843A68C2AE2C28A56410D"/>
        </w:placeholder>
        <w:temporary/>
        <w:showingPlcHdr/>
        <w15:appearance w15:val="hidden"/>
      </w:sdtPr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E02661">
      <w:pPr>
        <w:pStyle w:val="Heading2"/>
      </w:pPr>
      <w:r>
        <w:t xml:space="preserve">Associate of applied sciences </w:t>
      </w:r>
      <w:r w:rsidR="007D00B3">
        <w:t>| </w:t>
      </w:r>
      <w:r>
        <w:t>2017</w:t>
      </w:r>
      <w:r w:rsidR="007D00B3">
        <w:t> | </w:t>
      </w:r>
      <w:r>
        <w:t>Macomb community college</w:t>
      </w:r>
    </w:p>
    <w:p w:rsidR="00394A6D" w:rsidRDefault="00E02661" w:rsidP="008916B6">
      <w:pPr>
        <w:pStyle w:val="ListBullet"/>
        <w:numPr>
          <w:ilvl w:val="0"/>
          <w:numId w:val="18"/>
        </w:numPr>
      </w:pPr>
      <w:r>
        <w:t>Cum Laude</w:t>
      </w:r>
      <w:r w:rsidR="007D00B3">
        <w:t xml:space="preserve">: </w:t>
      </w:r>
      <w:r>
        <w:t>3.4 GPA</w:t>
      </w:r>
    </w:p>
    <w:p w:rsidR="00394A6D" w:rsidRDefault="00E02661" w:rsidP="00317ABB">
      <w:pPr>
        <w:pStyle w:val="ListBullet"/>
      </w:pPr>
      <w:r>
        <w:t>Focus</w:t>
      </w:r>
      <w:r w:rsidR="007D00B3">
        <w:t xml:space="preserve">: </w:t>
      </w:r>
      <w:r w:rsidR="00317ABB">
        <w:t>Programming (IT)</w:t>
      </w:r>
    </w:p>
    <w:p w:rsidR="00394A6D" w:rsidRDefault="00E02661">
      <w:pPr>
        <w:pStyle w:val="Heading2"/>
      </w:pPr>
      <w:sdt>
        <w:sdtPr>
          <w:alias w:val="Enter degree2:"/>
          <w:tag w:val="Enter degree2:"/>
          <w:id w:val="1952820257"/>
          <w:placeholder>
            <w:docPart w:val="C04B65A1830E49B8A2319F9EC9C0C53A"/>
          </w:placeholder>
          <w:temporary/>
          <w:showingPlcHdr/>
          <w15:appearance w15:val="hidden"/>
        </w:sdtPr>
        <w:sdtContent>
          <w:r w:rsidR="009763C8" w:rsidRPr="009763C8">
            <w:t>degree</w:t>
          </w:r>
          <w:r w:rsidR="009763C8">
            <w:t xml:space="preserve"> </w:t>
          </w:r>
          <w:r w:rsidR="009763C8" w:rsidRPr="009763C8">
            <w:t>2</w:t>
          </w:r>
        </w:sdtContent>
      </w:sdt>
      <w:r w:rsidR="007D00B3">
        <w:t> | </w:t>
      </w:r>
      <w:sdt>
        <w:sdtPr>
          <w:alias w:val="Enter degree2 earned date:"/>
          <w:tag w:val="Enter degree2 earned date:"/>
          <w:id w:val="1005787742"/>
          <w:placeholder>
            <w:docPart w:val="D73B923177C346F88135A6C3BCE2809A"/>
          </w:placeholder>
          <w:temporary/>
          <w:showingPlcHdr/>
          <w15:appearance w15:val="hidden"/>
          <w:text/>
        </w:sdtPr>
        <w:sdtContent>
          <w:r w:rsidR="00D56207">
            <w:t>Date Earned</w:t>
          </w:r>
        </w:sdtContent>
      </w:sdt>
      <w:r w:rsidR="007D00B3">
        <w:t> | </w:t>
      </w:r>
      <w:sdt>
        <w:sdtPr>
          <w:alias w:val="Enter degree2 school:"/>
          <w:tag w:val="Enter degree2 school:"/>
          <w:id w:val="-738393747"/>
          <w:placeholder>
            <w:docPart w:val="ED928FAE13C8498B8C7966CCD38A2B0E"/>
          </w:placeholder>
          <w:temporary/>
          <w:showingPlcHdr/>
          <w15:appearance w15:val="hidden"/>
          <w:text/>
        </w:sdtPr>
        <w:sdtContent>
          <w:r w:rsidR="00D56207">
            <w:t>School</w:t>
          </w:r>
        </w:sdtContent>
      </w:sdt>
    </w:p>
    <w:p w:rsidR="00394A6D" w:rsidRDefault="00E02661">
      <w:pPr>
        <w:pStyle w:val="ListBullet"/>
      </w:pPr>
      <w:sdt>
        <w:sdtPr>
          <w:alias w:val="Major:"/>
          <w:tag w:val="Major:"/>
          <w:id w:val="1020971286"/>
          <w:placeholder>
            <w:docPart w:val="F675920513404EBB9D5EE5048D475EAA"/>
          </w:placeholder>
          <w:temporary/>
          <w:showingPlcHdr/>
          <w15:appearance w15:val="hidden"/>
        </w:sdtPr>
        <w:sdtContent>
          <w:r w:rsidR="00D33143">
            <w:t>Major</w:t>
          </w:r>
        </w:sdtContent>
      </w:sdt>
      <w:r w:rsidR="007D00B3">
        <w:t xml:space="preserve">: </w:t>
      </w:r>
      <w:sdt>
        <w:sdtPr>
          <w:alias w:val="Enter degree2 major:"/>
          <w:tag w:val="Enter degree2 major:"/>
          <w:id w:val="-272714020"/>
          <w:placeholder>
            <w:docPart w:val="C639CDD1B2C3422EB27F18B9F0A53E98"/>
          </w:placeholder>
          <w:temporary/>
          <w:showingPlcHdr/>
          <w15:appearance w15:val="hidden"/>
          <w:text/>
        </w:sdtPr>
        <w:sdtContent>
          <w:r w:rsidR="00D56207">
            <w:t>Tap here to enter text</w:t>
          </w:r>
        </w:sdtContent>
      </w:sdt>
    </w:p>
    <w:p w:rsidR="00394A6D" w:rsidRDefault="00E02661" w:rsidP="00DD4208">
      <w:pPr>
        <w:pStyle w:val="ListBullet"/>
        <w:numPr>
          <w:ilvl w:val="0"/>
          <w:numId w:val="16"/>
        </w:numPr>
      </w:pPr>
      <w:sdt>
        <w:sdtPr>
          <w:alias w:val="Minor:"/>
          <w:tag w:val="Minor:"/>
          <w:id w:val="838737137"/>
          <w:placeholder>
            <w:docPart w:val="0C043BC5DB814C48998283A79BE192A1"/>
          </w:placeholder>
          <w:temporary/>
          <w:showingPlcHdr/>
          <w15:appearance w15:val="hidden"/>
        </w:sdtPr>
        <w:sdtContent>
          <w:r w:rsidR="00D33143">
            <w:t>Minor</w:t>
          </w:r>
        </w:sdtContent>
      </w:sdt>
      <w:r w:rsidR="007D00B3">
        <w:t xml:space="preserve">: </w:t>
      </w:r>
      <w:sdt>
        <w:sdtPr>
          <w:alias w:val="Enter degree2 minor:"/>
          <w:tag w:val="Enter degree2 minor:"/>
          <w:id w:val="2005002594"/>
          <w:placeholder>
            <w:docPart w:val="C639CDD1B2C3422EB27F18B9F0A53E98"/>
          </w:placeholder>
          <w:temporary/>
          <w:showingPlcHdr/>
          <w15:appearance w15:val="hidden"/>
          <w:text/>
        </w:sdtPr>
        <w:sdtContent>
          <w:r w:rsidR="00D56207">
            <w:t>Tap here to enter text</w:t>
          </w:r>
        </w:sdtContent>
      </w:sdt>
    </w:p>
    <w:p w:rsidR="00394A6D" w:rsidRDefault="00E02661">
      <w:pPr>
        <w:pStyle w:val="ListBullet"/>
      </w:pPr>
      <w:sdt>
        <w:sdtPr>
          <w:alias w:val="Related coursework:"/>
          <w:tag w:val="Related coursework:"/>
          <w:id w:val="-1166860039"/>
          <w:placeholder>
            <w:docPart w:val="A78BCC5D16E841D3BE7C748E3F0B9AF7"/>
          </w:placeholder>
          <w:temporary/>
          <w:showingPlcHdr/>
          <w15:appearance w15:val="hidden"/>
        </w:sdtPr>
        <w:sdtContent>
          <w:r w:rsidR="00D33143">
            <w:t>Related coursework</w:t>
          </w:r>
        </w:sdtContent>
      </w:sdt>
      <w:r w:rsidR="007D00B3">
        <w:t xml:space="preserve">: </w:t>
      </w:r>
      <w:sdt>
        <w:sdtPr>
          <w:alias w:val="Enter degree2 related coursework:"/>
          <w:tag w:val="Enter degree2 related coursework:"/>
          <w:id w:val="-952174636"/>
          <w:placeholder>
            <w:docPart w:val="C639CDD1B2C3422EB27F18B9F0A53E98"/>
          </w:placeholder>
          <w:temporary/>
          <w:showingPlcHdr/>
          <w15:appearance w15:val="hidden"/>
          <w:text/>
        </w:sdtPr>
        <w:sdtContent>
          <w:r w:rsidR="00D56207">
            <w:t>Tap here to enter text</w:t>
          </w:r>
        </w:sdtContent>
      </w:sdt>
    </w:p>
    <w:sdt>
      <w:sdtPr>
        <w:alias w:val="Skills &amp; Abilities:"/>
        <w:tag w:val="Skills &amp; Abilities:"/>
        <w:id w:val="495469907"/>
        <w:placeholder>
          <w:docPart w:val="8BDD70B0E7CE4096B0607DEF1770BA8D"/>
        </w:placeholder>
        <w:temporary/>
        <w:showingPlcHdr/>
        <w15:appearance w15:val="hidden"/>
      </w:sdtPr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p w:rsidR="00317ABB" w:rsidRDefault="00317ABB" w:rsidP="00317ABB">
      <w:pPr>
        <w:pStyle w:val="ListBullet"/>
        <w:rPr>
          <w:caps/>
          <w:color w:val="191919" w:themeColor="background2" w:themeShade="1A"/>
          <w:szCs w:val="26"/>
        </w:rPr>
        <w:sectPr w:rsidR="00317ABB" w:rsidSect="00374627">
          <w:footerReference w:type="default" r:id="rId7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:rsidR="00317ABB" w:rsidRDefault="00317ABB" w:rsidP="00317ABB">
      <w:pPr>
        <w:pStyle w:val="ListBullet"/>
        <w:numPr>
          <w:ilvl w:val="1"/>
          <w:numId w:val="14"/>
        </w:numPr>
      </w:pPr>
      <w:r>
        <w:t>C++</w:t>
      </w:r>
    </w:p>
    <w:p w:rsidR="00317ABB" w:rsidRDefault="00317ABB" w:rsidP="00317ABB">
      <w:pPr>
        <w:pStyle w:val="ListBullet"/>
        <w:numPr>
          <w:ilvl w:val="1"/>
          <w:numId w:val="14"/>
        </w:numPr>
      </w:pPr>
      <w:r>
        <w:t>C#</w:t>
      </w:r>
    </w:p>
    <w:p w:rsidR="00317ABB" w:rsidRDefault="00317ABB" w:rsidP="00317ABB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p w:rsidR="00317ABB" w:rsidRDefault="00317ABB" w:rsidP="00317ABB">
      <w:pPr>
        <w:pStyle w:val="ListBullet"/>
      </w:pPr>
      <w:r>
        <w:t>Java</w:t>
      </w:r>
    </w:p>
    <w:p w:rsidR="00317ABB" w:rsidRDefault="00317ABB" w:rsidP="00317ABB">
      <w:pPr>
        <w:pStyle w:val="ListBullet"/>
      </w:pPr>
      <w:r>
        <w:t>SQL Server</w:t>
      </w:r>
    </w:p>
    <w:p w:rsidR="00317ABB" w:rsidRDefault="00317ABB" w:rsidP="00317ABB">
      <w:pPr>
        <w:pStyle w:val="ListBullet"/>
        <w:numPr>
          <w:ilvl w:val="0"/>
          <w:numId w:val="0"/>
        </w:numPr>
      </w:pPr>
    </w:p>
    <w:p w:rsidR="00317ABB" w:rsidRDefault="00317ABB" w:rsidP="00317ABB">
      <w:pPr>
        <w:pStyle w:val="ListBullet"/>
      </w:pPr>
      <w:r>
        <w:t>Python</w:t>
      </w:r>
    </w:p>
    <w:p w:rsidR="00317ABB" w:rsidRDefault="00317ABB" w:rsidP="00317ABB">
      <w:pPr>
        <w:pStyle w:val="ListBullet"/>
      </w:pPr>
      <w:r>
        <w:t>XML</w:t>
      </w:r>
    </w:p>
    <w:p w:rsidR="00317ABB" w:rsidRDefault="00317ABB" w:rsidP="00317ABB">
      <w:pPr>
        <w:pStyle w:val="ListBullet"/>
        <w:numPr>
          <w:ilvl w:val="0"/>
          <w:numId w:val="0"/>
        </w:numPr>
      </w:pPr>
    </w:p>
    <w:p w:rsidR="00317ABB" w:rsidRDefault="00317ABB" w:rsidP="00317ABB">
      <w:pPr>
        <w:pStyle w:val="ListBullet"/>
        <w:numPr>
          <w:ilvl w:val="1"/>
          <w:numId w:val="14"/>
        </w:numPr>
      </w:pPr>
      <w:r>
        <w:t>HTML</w:t>
      </w:r>
    </w:p>
    <w:p w:rsidR="00317ABB" w:rsidRDefault="00317ABB" w:rsidP="00317ABB">
      <w:pPr>
        <w:pStyle w:val="ListBullet"/>
        <w:numPr>
          <w:ilvl w:val="1"/>
          <w:numId w:val="14"/>
        </w:numPr>
      </w:pPr>
      <w:r>
        <w:t>CSS</w:t>
      </w:r>
    </w:p>
    <w:p w:rsidR="00317ABB" w:rsidRDefault="00317ABB" w:rsidP="00317ABB">
      <w:pPr>
        <w:pStyle w:val="ListBullet"/>
        <w:numPr>
          <w:ilvl w:val="0"/>
          <w:numId w:val="0"/>
        </w:numPr>
      </w:pPr>
    </w:p>
    <w:p w:rsidR="00317ABB" w:rsidRDefault="00317ABB">
      <w:pPr>
        <w:pStyle w:val="Heading1"/>
        <w:sectPr w:rsidR="00317ABB" w:rsidSect="00317ABB">
          <w:type w:val="continuous"/>
          <w:pgSz w:w="12240" w:h="15840"/>
          <w:pgMar w:top="1008" w:right="1008" w:bottom="1152" w:left="1008" w:header="576" w:footer="576" w:gutter="0"/>
          <w:pgNumType w:start="1"/>
          <w:cols w:num="4" w:space="720"/>
          <w:titlePg/>
          <w:docGrid w:linePitch="360"/>
        </w:sectPr>
      </w:pPr>
    </w:p>
    <w:sdt>
      <w:sdtPr>
        <w:alias w:val="Experience:"/>
        <w:tag w:val="Experience:"/>
        <w:id w:val="1494989950"/>
        <w:placeholder>
          <w:docPart w:val="AF8980A0FC864AE7B7F517176DB04536"/>
        </w:placeholder>
        <w:temporary/>
        <w:showingPlcHdr/>
        <w15:appearance w15:val="hidden"/>
      </w:sdtPr>
      <w:sdtContent>
        <w:p w:rsidR="00394A6D" w:rsidRDefault="007D00B3">
          <w:pPr>
            <w:pStyle w:val="Heading1"/>
          </w:pPr>
          <w:r>
            <w:t>Experience</w:t>
          </w:r>
        </w:p>
      </w:sdtContent>
    </w:sdt>
    <w:p w:rsidR="00394A6D" w:rsidRDefault="00E02661">
      <w:pPr>
        <w:pStyle w:val="Heading2"/>
      </w:pPr>
      <w:sdt>
        <w:sdtPr>
          <w:alias w:val="Enter job title1:"/>
          <w:tag w:val="Enter job title1:"/>
          <w:id w:val="-1093548063"/>
          <w:placeholder>
            <w:docPart w:val="4598D4B4F7434E6C84713777E1A416D1"/>
          </w:placeholder>
          <w:temporary/>
          <w:showingPlcHdr/>
          <w15:appearance w15:val="hidden"/>
          <w:text/>
        </w:sdtPr>
        <w:sdtContent>
          <w:r w:rsidR="007D00B3">
            <w:t>Job Title</w:t>
          </w:r>
          <w:r w:rsidR="0077621B">
            <w:t xml:space="preserve"> 1</w:t>
          </w:r>
        </w:sdtContent>
      </w:sdt>
      <w:r w:rsidR="007D00B3">
        <w:t> | </w:t>
      </w:r>
      <w:sdt>
        <w:sdtPr>
          <w:alias w:val="Enter company for job1:"/>
          <w:tag w:val="Enter company for job1:"/>
          <w:id w:val="2063141089"/>
          <w:placeholder>
            <w:docPart w:val="C4DE82710D1440A1B7D798CE6A37AE6F"/>
          </w:placeholder>
          <w:temporary/>
          <w:showingPlcHdr/>
          <w15:appearance w15:val="hidden"/>
          <w:text/>
        </w:sdtPr>
        <w:sdtContent>
          <w:r w:rsidR="007D00B3">
            <w:t>Company</w:t>
          </w:r>
        </w:sdtContent>
      </w:sdt>
      <w:r w:rsidR="007D00B3">
        <w:t> | </w:t>
      </w:r>
      <w:sdt>
        <w:sdtPr>
          <w:alias w:val="Enter start date for job1:"/>
          <w:tag w:val="Enter start date for job1:"/>
          <w:id w:val="-577978458"/>
          <w:placeholder>
            <w:docPart w:val="193AC894C9984688B770FF596B2DF248"/>
          </w:placeholder>
          <w:temporary/>
          <w:showingPlcHdr/>
          <w15:appearance w15:val="hidden"/>
          <w:text/>
        </w:sdtPr>
        <w:sdtContent>
          <w:r w:rsidR="007D00B3">
            <w:t>Dates From</w:t>
          </w:r>
        </w:sdtContent>
      </w:sdt>
      <w:r w:rsidR="0077621B">
        <w:t xml:space="preserve"> - </w:t>
      </w:r>
      <w:sdt>
        <w:sdtPr>
          <w:alias w:val="Enter end date for job1:"/>
          <w:tag w:val="Enter end date for job1:"/>
          <w:id w:val="2113006613"/>
          <w:placeholder>
            <w:docPart w:val="55B6252B007D4951B07A851889C701ED"/>
          </w:placeholder>
          <w:temporary/>
          <w:showingPlcHdr/>
          <w15:appearance w15:val="hidden"/>
        </w:sdtPr>
        <w:sdtContent>
          <w:r w:rsidR="0077621B">
            <w:t>To</w:t>
          </w:r>
        </w:sdtContent>
      </w:sdt>
    </w:p>
    <w:sdt>
      <w:sdtPr>
        <w:alias w:val="Enter key responsibilities for job1:"/>
        <w:tag w:val="Enter key responsibilities for job1:"/>
        <w:id w:val="-513455036"/>
        <w:placeholder>
          <w:docPart w:val="402C257F6BE34528BDFC8E566DFB11E7"/>
        </w:placeholder>
        <w:temporary/>
        <w:showingPlcHdr/>
        <w15:appearance w15:val="hidden"/>
      </w:sdtPr>
      <w:sdtContent>
        <w:p w:rsidR="00394A6D" w:rsidRDefault="007D00B3">
          <w:pPr>
            <w:pStyle w:val="ListBullet"/>
          </w:pPr>
          <w:r>
            <w:t>This is the place for a brief summary of your key responsibilities and most stellar accomplishments.</w:t>
          </w:r>
        </w:p>
      </w:sdtContent>
    </w:sdt>
    <w:p w:rsidR="00394A6D" w:rsidRDefault="00E02661">
      <w:pPr>
        <w:pStyle w:val="Heading2"/>
      </w:pPr>
      <w:sdt>
        <w:sdtPr>
          <w:alias w:val="Enter job title2:"/>
          <w:tag w:val="Enter job title2:"/>
          <w:id w:val="-566108250"/>
          <w:placeholder>
            <w:docPart w:val="EA96CC57D2E845F981774AB57F8424D6"/>
          </w:placeholder>
          <w:temporary/>
          <w:showingPlcHdr/>
          <w15:appearance w15:val="hidden"/>
        </w:sdtPr>
        <w:sdtContent>
          <w:r w:rsidR="009763C8" w:rsidRPr="009763C8">
            <w:t>job title</w:t>
          </w:r>
          <w:r w:rsidR="009763C8">
            <w:t xml:space="preserve"> </w:t>
          </w:r>
          <w:r w:rsidR="009763C8" w:rsidRPr="009763C8">
            <w:t>2</w:t>
          </w:r>
        </w:sdtContent>
      </w:sdt>
      <w:r w:rsidR="007D00B3">
        <w:t> | </w:t>
      </w:r>
      <w:sdt>
        <w:sdtPr>
          <w:alias w:val="Enter company for job2:"/>
          <w:tag w:val="Enter company for job2:"/>
          <w:id w:val="71088070"/>
          <w:placeholder>
            <w:docPart w:val="C4DE82710D1440A1B7D798CE6A37AE6F"/>
          </w:placeholder>
          <w:temporary/>
          <w:showingPlcHdr/>
          <w15:appearance w15:val="hidden"/>
          <w:text/>
        </w:sdtPr>
        <w:sdtContent>
          <w:r w:rsidR="00D56207">
            <w:t>Company</w:t>
          </w:r>
        </w:sdtContent>
      </w:sdt>
      <w:r w:rsidR="007D00B3">
        <w:t> | </w:t>
      </w:r>
      <w:sdt>
        <w:sdtPr>
          <w:alias w:val="Enter start date for job2:"/>
          <w:tag w:val="Enter start date for job2:"/>
          <w:id w:val="2091572416"/>
          <w:placeholder>
            <w:docPart w:val="193AC894C9984688B770FF596B2DF248"/>
          </w:placeholder>
          <w:temporary/>
          <w:showingPlcHdr/>
          <w15:appearance w15:val="hidden"/>
          <w:text/>
        </w:sdtPr>
        <w:sdtContent>
          <w:r w:rsidR="00D56207">
            <w:t>Dates From</w:t>
          </w:r>
        </w:sdtContent>
      </w:sdt>
      <w:r w:rsidR="0077621B">
        <w:t xml:space="preserve"> - </w:t>
      </w:r>
      <w:sdt>
        <w:sdtPr>
          <w:alias w:val="Enter end date for job2:"/>
          <w:tag w:val="Enter end date for job2:"/>
          <w:id w:val="324018924"/>
          <w:placeholder>
            <w:docPart w:val="CA181B1DEC474F2FBA3B6F6A39BC6B90"/>
          </w:placeholder>
          <w:temporary/>
          <w:showingPlcHdr/>
          <w15:appearance w15:val="hidden"/>
        </w:sdtPr>
        <w:sdtContent>
          <w:r w:rsidR="0077621B">
            <w:t>To</w:t>
          </w:r>
        </w:sdtContent>
      </w:sdt>
    </w:p>
    <w:sdt>
      <w:sdtPr>
        <w:alias w:val="Enter key responsibilities for job2:"/>
        <w:tag w:val="Enter key responsibilities for job2:"/>
        <w:id w:val="602385737"/>
        <w:placeholder>
          <w:docPart w:val="402C257F6BE34528BDFC8E566DFB11E7"/>
        </w:placeholder>
        <w:temporary/>
        <w:showingPlcHdr/>
        <w15:appearance w15:val="hidden"/>
      </w:sdtPr>
      <w:sdtContent>
        <w:p w:rsidR="00D56207" w:rsidRDefault="00D56207" w:rsidP="005E5E55">
          <w:pPr>
            <w:pStyle w:val="ListBullet"/>
            <w:numPr>
              <w:ilvl w:val="0"/>
              <w:numId w:val="19"/>
            </w:numPr>
          </w:pPr>
          <w:r>
            <w:t>This is the place for a brief summary of your key responsibilities and most stellar accomplishments.</w:t>
          </w:r>
        </w:p>
      </w:sdtContent>
    </w:sdt>
    <w:sectPr w:rsidR="00D56207" w:rsidSect="00317ABB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186" w:rsidRDefault="004E1186">
      <w:pPr>
        <w:spacing w:after="0"/>
      </w:pPr>
      <w:r>
        <w:separator/>
      </w:r>
    </w:p>
  </w:endnote>
  <w:endnote w:type="continuationSeparator" w:id="0">
    <w:p w:rsidR="004E1186" w:rsidRDefault="004E11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2661" w:rsidRDefault="00E026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A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186" w:rsidRDefault="004E1186">
      <w:pPr>
        <w:spacing w:after="0"/>
      </w:pPr>
      <w:r>
        <w:separator/>
      </w:r>
    </w:p>
  </w:footnote>
  <w:footnote w:type="continuationSeparator" w:id="0">
    <w:p w:rsidR="004E1186" w:rsidRDefault="004E11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E3"/>
    <w:rsid w:val="00240D9F"/>
    <w:rsid w:val="00317ABB"/>
    <w:rsid w:val="00335BE6"/>
    <w:rsid w:val="00374627"/>
    <w:rsid w:val="00394A6D"/>
    <w:rsid w:val="003F19B9"/>
    <w:rsid w:val="004476A1"/>
    <w:rsid w:val="004E1186"/>
    <w:rsid w:val="005114E7"/>
    <w:rsid w:val="005E5E55"/>
    <w:rsid w:val="005F07D8"/>
    <w:rsid w:val="00616068"/>
    <w:rsid w:val="006E401C"/>
    <w:rsid w:val="0077621B"/>
    <w:rsid w:val="007963CE"/>
    <w:rsid w:val="007D00B3"/>
    <w:rsid w:val="008916B6"/>
    <w:rsid w:val="008C23E3"/>
    <w:rsid w:val="008E10EB"/>
    <w:rsid w:val="009763C8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E02661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DEE29D11-FE86-4953-861F-26E19F50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rml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E22246DE0841B5993D0829E14F6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4FFFF-C7C1-4049-82FB-75FB10B87BCC}"/>
      </w:docPartPr>
      <w:docPartBody>
        <w:p w:rsidR="00000000" w:rsidRDefault="00823E67">
          <w:pPr>
            <w:pStyle w:val="FDE22246DE0841B5993D0829E14F69C9"/>
          </w:pPr>
          <w:r>
            <w:t>Your Name</w:t>
          </w:r>
        </w:p>
      </w:docPartBody>
    </w:docPart>
    <w:docPart>
      <w:docPartPr>
        <w:name w:val="34D34CCF56F341F2BC07CA5DC85F4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3126D-ADFD-4D3E-BD78-9CD884F3C55F}"/>
      </w:docPartPr>
      <w:docPartBody>
        <w:p w:rsidR="00000000" w:rsidRDefault="00823E67">
          <w:pPr>
            <w:pStyle w:val="34D34CCF56F341F2BC07CA5DC85F4F8C"/>
          </w:pPr>
          <w:r>
            <w:t>Objective</w:t>
          </w:r>
        </w:p>
      </w:docPartBody>
    </w:docPart>
    <w:docPart>
      <w:docPartPr>
        <w:name w:val="8A2823F0343843A68C2AE2C28A56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0133-9513-4FF9-B1B5-B3CEFDFD4D5F}"/>
      </w:docPartPr>
      <w:docPartBody>
        <w:p w:rsidR="00000000" w:rsidRDefault="00823E67">
          <w:pPr>
            <w:pStyle w:val="8A2823F0343843A68C2AE2C28A56410D"/>
          </w:pPr>
          <w:r>
            <w:t>Education</w:t>
          </w:r>
        </w:p>
      </w:docPartBody>
    </w:docPart>
    <w:docPart>
      <w:docPartPr>
        <w:name w:val="D73B923177C346F88135A6C3BCE28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0C840-B41E-4C80-A267-2A4580648881}"/>
      </w:docPartPr>
      <w:docPartBody>
        <w:p w:rsidR="00000000" w:rsidRDefault="00823E67">
          <w:pPr>
            <w:pStyle w:val="D73B923177C346F88135A6C3BCE2809A"/>
          </w:pPr>
          <w:r>
            <w:t>Date Earned</w:t>
          </w:r>
        </w:p>
      </w:docPartBody>
    </w:docPart>
    <w:docPart>
      <w:docPartPr>
        <w:name w:val="ED928FAE13C8498B8C7966CCD38A2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5108C-24F9-4BEC-8D86-73978A515782}"/>
      </w:docPartPr>
      <w:docPartBody>
        <w:p w:rsidR="00000000" w:rsidRDefault="00823E67">
          <w:pPr>
            <w:pStyle w:val="ED928FAE13C8498B8C7966CCD38A2B0E"/>
          </w:pPr>
          <w:r>
            <w:t>School</w:t>
          </w:r>
        </w:p>
      </w:docPartBody>
    </w:docPart>
    <w:docPart>
      <w:docPartPr>
        <w:name w:val="C639CDD1B2C3422EB27F18B9F0A53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8A5F3-09D4-4DB6-B7E5-FB4BE7FD4EEC}"/>
      </w:docPartPr>
      <w:docPartBody>
        <w:p w:rsidR="00000000" w:rsidRDefault="00823E67">
          <w:pPr>
            <w:pStyle w:val="C639CDD1B2C3422EB27F18B9F0A53E98"/>
          </w:pPr>
          <w:r>
            <w:t>Tap here to enter text</w:t>
          </w:r>
        </w:p>
      </w:docPartBody>
    </w:docPart>
    <w:docPart>
      <w:docPartPr>
        <w:name w:val="C04B65A1830E49B8A2319F9EC9C0C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D208-4955-496A-B0BF-8246E24B6B58}"/>
      </w:docPartPr>
      <w:docPartBody>
        <w:p w:rsidR="00000000" w:rsidRDefault="00823E67">
          <w:pPr>
            <w:pStyle w:val="C04B65A1830E49B8A2319F9EC9C0C53A"/>
          </w:pPr>
          <w:r w:rsidRPr="009763C8">
            <w:t>degree</w:t>
          </w:r>
          <w:r>
            <w:t xml:space="preserve"> </w:t>
          </w:r>
          <w:r w:rsidRPr="009763C8">
            <w:t>2</w:t>
          </w:r>
        </w:p>
      </w:docPartBody>
    </w:docPart>
    <w:docPart>
      <w:docPartPr>
        <w:name w:val="F675920513404EBB9D5EE5048D475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6287F-CCEA-48CD-A279-2585932FAE04}"/>
      </w:docPartPr>
      <w:docPartBody>
        <w:p w:rsidR="00000000" w:rsidRDefault="00823E67">
          <w:pPr>
            <w:pStyle w:val="F675920513404EBB9D5EE5048D475EAA"/>
          </w:pPr>
          <w:r>
            <w:t>Major</w:t>
          </w:r>
        </w:p>
      </w:docPartBody>
    </w:docPart>
    <w:docPart>
      <w:docPartPr>
        <w:name w:val="0C043BC5DB814C48998283A79BE19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D1592-0994-4632-B6B1-281F04971F2C}"/>
      </w:docPartPr>
      <w:docPartBody>
        <w:p w:rsidR="00000000" w:rsidRDefault="00823E67">
          <w:pPr>
            <w:pStyle w:val="0C043BC5DB814C48998283A79BE192A1"/>
          </w:pPr>
          <w:r>
            <w:t>Minor</w:t>
          </w:r>
        </w:p>
      </w:docPartBody>
    </w:docPart>
    <w:docPart>
      <w:docPartPr>
        <w:name w:val="A78BCC5D16E841D3BE7C748E3F0B9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B1B3-CD18-4167-B5AD-90778B61F9F2}"/>
      </w:docPartPr>
      <w:docPartBody>
        <w:p w:rsidR="00000000" w:rsidRDefault="00823E67">
          <w:pPr>
            <w:pStyle w:val="A78BCC5D16E841D3BE7C748E3F0B9AF7"/>
          </w:pPr>
          <w:r>
            <w:t>Related coursework</w:t>
          </w:r>
        </w:p>
      </w:docPartBody>
    </w:docPart>
    <w:docPart>
      <w:docPartPr>
        <w:name w:val="8BDD70B0E7CE4096B0607DEF1770B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E4075-DCAF-43CA-A1AF-DEDBF31FF05E}"/>
      </w:docPartPr>
      <w:docPartBody>
        <w:p w:rsidR="00000000" w:rsidRDefault="00823E67">
          <w:pPr>
            <w:pStyle w:val="8BDD70B0E7CE4096B0607DEF1770BA8D"/>
          </w:pPr>
          <w:r>
            <w:t>Skills &amp; Abilities</w:t>
          </w:r>
        </w:p>
      </w:docPartBody>
    </w:docPart>
    <w:docPart>
      <w:docPartPr>
        <w:name w:val="AF8980A0FC864AE7B7F517176DB04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35C-2B26-4BA5-95F0-0D513D51E83F}"/>
      </w:docPartPr>
      <w:docPartBody>
        <w:p w:rsidR="00000000" w:rsidRDefault="00823E67">
          <w:pPr>
            <w:pStyle w:val="AF8980A0FC864AE7B7F517176DB04536"/>
          </w:pPr>
          <w:r>
            <w:t>Experience</w:t>
          </w:r>
        </w:p>
      </w:docPartBody>
    </w:docPart>
    <w:docPart>
      <w:docPartPr>
        <w:name w:val="4598D4B4F7434E6C84713777E1A41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5273B-31C1-4D33-9DB2-9D6ED0CD62AF}"/>
      </w:docPartPr>
      <w:docPartBody>
        <w:p w:rsidR="00000000" w:rsidRDefault="00823E67">
          <w:pPr>
            <w:pStyle w:val="4598D4B4F7434E6C84713777E1A416D1"/>
          </w:pPr>
          <w:r>
            <w:t>Job Title 1</w:t>
          </w:r>
        </w:p>
      </w:docPartBody>
    </w:docPart>
    <w:docPart>
      <w:docPartPr>
        <w:name w:val="C4DE82710D1440A1B7D798CE6A37A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C9052-EEDB-489D-B8DE-E55E090CBB7B}"/>
      </w:docPartPr>
      <w:docPartBody>
        <w:p w:rsidR="00000000" w:rsidRDefault="00823E67">
          <w:pPr>
            <w:pStyle w:val="C4DE82710D1440A1B7D798CE6A37AE6F"/>
          </w:pPr>
          <w:r>
            <w:t>Company</w:t>
          </w:r>
        </w:p>
      </w:docPartBody>
    </w:docPart>
    <w:docPart>
      <w:docPartPr>
        <w:name w:val="193AC894C9984688B770FF596B2DF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CE4E1-2690-4BAD-8E07-94FAE95EAB48}"/>
      </w:docPartPr>
      <w:docPartBody>
        <w:p w:rsidR="00000000" w:rsidRDefault="00823E67">
          <w:pPr>
            <w:pStyle w:val="193AC894C9984688B770FF596B2DF248"/>
          </w:pPr>
          <w:r>
            <w:t>Dates From</w:t>
          </w:r>
        </w:p>
      </w:docPartBody>
    </w:docPart>
    <w:docPart>
      <w:docPartPr>
        <w:name w:val="55B6252B007D4951B07A851889C70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68912-4BB9-497A-BE64-8E95919AB045}"/>
      </w:docPartPr>
      <w:docPartBody>
        <w:p w:rsidR="00000000" w:rsidRDefault="00823E67">
          <w:pPr>
            <w:pStyle w:val="55B6252B007D4951B07A851889C701ED"/>
          </w:pPr>
          <w:r>
            <w:t>To</w:t>
          </w:r>
        </w:p>
      </w:docPartBody>
    </w:docPart>
    <w:docPart>
      <w:docPartPr>
        <w:name w:val="402C257F6BE34528BDFC8E566DFB1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7F141-519C-4559-B06B-5E85B3E8B982}"/>
      </w:docPartPr>
      <w:docPartBody>
        <w:p w:rsidR="00000000" w:rsidRDefault="00823E67">
          <w:pPr>
            <w:pStyle w:val="402C257F6BE34528BDFC8E566DFB11E7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EA96CC57D2E845F981774AB57F842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D6828-66B5-499D-9B13-EC8CD9BA3BBB}"/>
      </w:docPartPr>
      <w:docPartBody>
        <w:p w:rsidR="00000000" w:rsidRDefault="00823E67">
          <w:pPr>
            <w:pStyle w:val="EA96CC57D2E845F981774AB57F8424D6"/>
          </w:pPr>
          <w:r w:rsidRPr="009763C8">
            <w:t>job title</w:t>
          </w:r>
          <w:r>
            <w:t xml:space="preserve"> </w:t>
          </w:r>
          <w:r w:rsidRPr="009763C8">
            <w:t>2</w:t>
          </w:r>
        </w:p>
      </w:docPartBody>
    </w:docPart>
    <w:docPart>
      <w:docPartPr>
        <w:name w:val="CA181B1DEC474F2FBA3B6F6A39BC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1794-B660-4178-A727-DA724B0A88CC}"/>
      </w:docPartPr>
      <w:docPartBody>
        <w:p w:rsidR="00000000" w:rsidRDefault="00823E67">
          <w:pPr>
            <w:pStyle w:val="CA181B1DEC474F2FBA3B6F6A39BC6B90"/>
          </w:pPr>
          <w:r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67"/>
    <w:rsid w:val="0082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E22246DE0841B5993D0829E14F69C9">
    <w:name w:val="FDE22246DE0841B5993D0829E14F69C9"/>
  </w:style>
  <w:style w:type="paragraph" w:customStyle="1" w:styleId="EB1DFF5BC3594AC48A0F1AD475DFAF71">
    <w:name w:val="EB1DFF5BC3594AC48A0F1AD475DFAF71"/>
  </w:style>
  <w:style w:type="paragraph" w:customStyle="1" w:styleId="0C2CB610630B444AB756CA51CD6A5297">
    <w:name w:val="0C2CB610630B444AB756CA51CD6A5297"/>
  </w:style>
  <w:style w:type="paragraph" w:customStyle="1" w:styleId="A4F5C0F1695C4F62A62CC12A20CBC8F8">
    <w:name w:val="A4F5C0F1695C4F62A62CC12A20CBC8F8"/>
  </w:style>
  <w:style w:type="paragraph" w:customStyle="1" w:styleId="D9A029A42E84487FB461E6CC9656C185">
    <w:name w:val="D9A029A42E84487FB461E6CC9656C185"/>
  </w:style>
  <w:style w:type="paragraph" w:customStyle="1" w:styleId="34D34CCF56F341F2BC07CA5DC85F4F8C">
    <w:name w:val="34D34CCF56F341F2BC07CA5DC85F4F8C"/>
  </w:style>
  <w:style w:type="paragraph" w:customStyle="1" w:styleId="F68E2304E67D41308C1F36D6B2AA6ACA">
    <w:name w:val="F68E2304E67D41308C1F36D6B2AA6ACA"/>
  </w:style>
  <w:style w:type="paragraph" w:customStyle="1" w:styleId="8A2823F0343843A68C2AE2C28A56410D">
    <w:name w:val="8A2823F0343843A68C2AE2C28A56410D"/>
  </w:style>
  <w:style w:type="paragraph" w:customStyle="1" w:styleId="CDF4C4CA765340AE91A06D34C0413FDF">
    <w:name w:val="CDF4C4CA765340AE91A06D34C0413FDF"/>
  </w:style>
  <w:style w:type="paragraph" w:customStyle="1" w:styleId="D73B923177C346F88135A6C3BCE2809A">
    <w:name w:val="D73B923177C346F88135A6C3BCE2809A"/>
  </w:style>
  <w:style w:type="paragraph" w:customStyle="1" w:styleId="ED928FAE13C8498B8C7966CCD38A2B0E">
    <w:name w:val="ED928FAE13C8498B8C7966CCD38A2B0E"/>
  </w:style>
  <w:style w:type="paragraph" w:customStyle="1" w:styleId="9D108A71253D40178EBF549958C2159B">
    <w:name w:val="9D108A71253D40178EBF549958C2159B"/>
  </w:style>
  <w:style w:type="paragraph" w:customStyle="1" w:styleId="C639CDD1B2C3422EB27F18B9F0A53E98">
    <w:name w:val="C639CDD1B2C3422EB27F18B9F0A53E98"/>
  </w:style>
  <w:style w:type="paragraph" w:customStyle="1" w:styleId="A925B946926A4F7385C233ED3447F001">
    <w:name w:val="A925B946926A4F7385C233ED3447F001"/>
  </w:style>
  <w:style w:type="paragraph" w:customStyle="1" w:styleId="2266A7B95672479C8A61E88E6368633F">
    <w:name w:val="2266A7B95672479C8A61E88E6368633F"/>
  </w:style>
  <w:style w:type="paragraph" w:customStyle="1" w:styleId="C04B65A1830E49B8A2319F9EC9C0C53A">
    <w:name w:val="C04B65A1830E49B8A2319F9EC9C0C53A"/>
  </w:style>
  <w:style w:type="paragraph" w:customStyle="1" w:styleId="F675920513404EBB9D5EE5048D475EAA">
    <w:name w:val="F675920513404EBB9D5EE5048D475EAA"/>
  </w:style>
  <w:style w:type="paragraph" w:customStyle="1" w:styleId="0C043BC5DB814C48998283A79BE192A1">
    <w:name w:val="0C043BC5DB814C48998283A79BE192A1"/>
  </w:style>
  <w:style w:type="paragraph" w:customStyle="1" w:styleId="A78BCC5D16E841D3BE7C748E3F0B9AF7">
    <w:name w:val="A78BCC5D16E841D3BE7C748E3F0B9AF7"/>
  </w:style>
  <w:style w:type="paragraph" w:customStyle="1" w:styleId="8BDD70B0E7CE4096B0607DEF1770BA8D">
    <w:name w:val="8BDD70B0E7CE4096B0607DEF1770BA8D"/>
  </w:style>
  <w:style w:type="paragraph" w:customStyle="1" w:styleId="3D9E8F4E479F40E8A645E24EB03F8E2F">
    <w:name w:val="3D9E8F4E479F40E8A645E24EB03F8E2F"/>
  </w:style>
  <w:style w:type="paragraph" w:customStyle="1" w:styleId="DC6B129034EA4908B7B8C39216E70967">
    <w:name w:val="DC6B129034EA4908B7B8C39216E70967"/>
  </w:style>
  <w:style w:type="paragraph" w:customStyle="1" w:styleId="FCAD4438D8B944789BE7FA15DA531456">
    <w:name w:val="FCAD4438D8B944789BE7FA15DA531456"/>
  </w:style>
  <w:style w:type="paragraph" w:customStyle="1" w:styleId="7D864BEA617D40E58F7F38B2302B2097">
    <w:name w:val="7D864BEA617D40E58F7F38B2302B2097"/>
  </w:style>
  <w:style w:type="paragraph" w:customStyle="1" w:styleId="176F777BA27A4A76A40A00E329C6C196">
    <w:name w:val="176F777BA27A4A76A40A00E329C6C196"/>
  </w:style>
  <w:style w:type="paragraph" w:customStyle="1" w:styleId="B243D77886FA480395E1DC697D29EE60">
    <w:name w:val="B243D77886FA480395E1DC697D29EE60"/>
  </w:style>
  <w:style w:type="paragraph" w:customStyle="1" w:styleId="9605118E9A7743B3B047881C9DBD6D8B">
    <w:name w:val="9605118E9A7743B3B047881C9DBD6D8B"/>
  </w:style>
  <w:style w:type="paragraph" w:customStyle="1" w:styleId="4E4AA9E72CD44302A87A60FB84083FA3">
    <w:name w:val="4E4AA9E72CD44302A87A60FB84083FA3"/>
  </w:style>
  <w:style w:type="paragraph" w:customStyle="1" w:styleId="AF8980A0FC864AE7B7F517176DB04536">
    <w:name w:val="AF8980A0FC864AE7B7F517176DB04536"/>
  </w:style>
  <w:style w:type="paragraph" w:customStyle="1" w:styleId="4598D4B4F7434E6C84713777E1A416D1">
    <w:name w:val="4598D4B4F7434E6C84713777E1A416D1"/>
  </w:style>
  <w:style w:type="paragraph" w:customStyle="1" w:styleId="C4DE82710D1440A1B7D798CE6A37AE6F">
    <w:name w:val="C4DE82710D1440A1B7D798CE6A37AE6F"/>
  </w:style>
  <w:style w:type="paragraph" w:customStyle="1" w:styleId="193AC894C9984688B770FF596B2DF248">
    <w:name w:val="193AC894C9984688B770FF596B2DF248"/>
  </w:style>
  <w:style w:type="paragraph" w:customStyle="1" w:styleId="55B6252B007D4951B07A851889C701ED">
    <w:name w:val="55B6252B007D4951B07A851889C701ED"/>
  </w:style>
  <w:style w:type="paragraph" w:customStyle="1" w:styleId="402C257F6BE34528BDFC8E566DFB11E7">
    <w:name w:val="402C257F6BE34528BDFC8E566DFB11E7"/>
  </w:style>
  <w:style w:type="paragraph" w:customStyle="1" w:styleId="EA96CC57D2E845F981774AB57F8424D6">
    <w:name w:val="EA96CC57D2E845F981774AB57F8424D6"/>
  </w:style>
  <w:style w:type="paragraph" w:customStyle="1" w:styleId="CA181B1DEC474F2FBA3B6F6A39BC6B90">
    <w:name w:val="CA181B1DEC474F2FBA3B6F6A39BC6B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61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Burr, Mallory</dc:creator>
  <cp:keywords/>
  <dc:description>Mallory Burr</dc:description>
  <cp:lastModifiedBy>Burr, Mallory</cp:lastModifiedBy>
  <cp:revision>4</cp:revision>
  <dcterms:created xsi:type="dcterms:W3CDTF">2018-06-18T17:10:00Z</dcterms:created>
  <dcterms:modified xsi:type="dcterms:W3CDTF">2018-06-18T18:11:00Z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